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74C15" w14:textId="77777777" w:rsidR="002E0E82" w:rsidRPr="00D32A58" w:rsidRDefault="004A5846">
      <w:pPr>
        <w:pStyle w:val="Date"/>
        <w:rPr>
          <w:lang w:val="da-DK"/>
        </w:rPr>
      </w:pPr>
      <w:r>
        <w:t>Cancescu Alexandru</w:t>
      </w:r>
    </w:p>
    <w:p w14:paraId="5C6EB325" w14:textId="77777777" w:rsidR="002E0E82" w:rsidRPr="00D32A58" w:rsidRDefault="004A5846">
      <w:pPr>
        <w:pStyle w:val="Title"/>
        <w:rPr>
          <w:lang w:val="da-DK"/>
        </w:rPr>
      </w:pPr>
      <w:r>
        <w:t>Caz de utilizare - Misactor</w:t>
      </w:r>
    </w:p>
    <w:p w14:paraId="1DDB7367" w14:textId="77777777" w:rsidR="004A5846" w:rsidRDefault="004A5846" w:rsidP="004A5846">
      <w:pPr>
        <w:pStyle w:val="Heading1"/>
      </w:pPr>
      <w:r>
        <w:t>Masuri de securitate pc member (Chairs / reviewers)</w:t>
      </w:r>
    </w:p>
    <w:p w14:paraId="06E6EB8C" w14:textId="77777777" w:rsidR="004A5846" w:rsidRDefault="004A5846" w:rsidP="004A5846"/>
    <w:p w14:paraId="63E70504" w14:textId="77777777" w:rsidR="004A5846" w:rsidRDefault="004A5846" w:rsidP="004A5846">
      <w:pPr>
        <w:ind w:firstLine="360"/>
        <w:rPr>
          <w:sz w:val="28"/>
          <w:szCs w:val="28"/>
        </w:rPr>
      </w:pPr>
      <w:r>
        <w:rPr>
          <w:sz w:val="28"/>
          <w:szCs w:val="28"/>
        </w:rPr>
        <w:t>Masuri de securitate adaugate pentru a preveni membri din Program Comitee care doresc sa propuna lucrari drept autori sa:</w:t>
      </w:r>
    </w:p>
    <w:p w14:paraId="30B85C45" w14:textId="77777777" w:rsidR="004A5846" w:rsidRDefault="00636719" w:rsidP="004A58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Evalueze</w:t>
      </w:r>
      <w:r w:rsidR="004A5846">
        <w:rPr>
          <w:sz w:val="28"/>
          <w:szCs w:val="28"/>
        </w:rPr>
        <w:t xml:space="preserve"> propriile lucrari</w:t>
      </w:r>
    </w:p>
    <w:p w14:paraId="2BB89989" w14:textId="77777777" w:rsidR="004A5846" w:rsidRDefault="004A5846" w:rsidP="004A58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Accepte propriile lucrari in conferinta in cazul </w:t>
      </w:r>
      <w:r w:rsidR="00636719">
        <w:rPr>
          <w:sz w:val="28"/>
          <w:szCs w:val="28"/>
        </w:rPr>
        <w:t>reevaluarilor</w:t>
      </w:r>
    </w:p>
    <w:p w14:paraId="63E6E7C5" w14:textId="77777777" w:rsidR="00636719" w:rsidRDefault="00636719" w:rsidP="00636719">
      <w:pPr>
        <w:rPr>
          <w:sz w:val="28"/>
          <w:szCs w:val="28"/>
        </w:rPr>
      </w:pPr>
    </w:p>
    <w:p w14:paraId="2C5669F4" w14:textId="77777777" w:rsidR="00636719" w:rsidRDefault="00636719" w:rsidP="00636719">
      <w:pPr>
        <w:rPr>
          <w:sz w:val="28"/>
          <w:szCs w:val="28"/>
        </w:rPr>
      </w:pPr>
      <w:r>
        <w:rPr>
          <w:sz w:val="28"/>
          <w:szCs w:val="28"/>
        </w:rPr>
        <w:t>Nume : Trimitere spre evaluare</w:t>
      </w:r>
    </w:p>
    <w:p w14:paraId="0A2B7303" w14:textId="77777777" w:rsidR="00636719" w:rsidRDefault="00636719" w:rsidP="00636719">
      <w:pPr>
        <w:rPr>
          <w:sz w:val="28"/>
          <w:szCs w:val="28"/>
        </w:rPr>
      </w:pPr>
      <w:r>
        <w:rPr>
          <w:sz w:val="28"/>
          <w:szCs w:val="28"/>
        </w:rPr>
        <w:t>Actor: PC Chair John</w:t>
      </w:r>
    </w:p>
    <w:p w14:paraId="3FE7E480" w14:textId="77777777" w:rsidR="00304C02" w:rsidRDefault="00304C02" w:rsidP="00636719">
      <w:pPr>
        <w:rPr>
          <w:sz w:val="28"/>
          <w:szCs w:val="28"/>
        </w:rPr>
      </w:pPr>
      <w:r>
        <w:rPr>
          <w:sz w:val="28"/>
          <w:szCs w:val="28"/>
        </w:rPr>
        <w:t>Flux de evenimente:</w:t>
      </w:r>
    </w:p>
    <w:p w14:paraId="3E35D4FF" w14:textId="77777777" w:rsidR="00636719" w:rsidRDefault="00636719" w:rsidP="00636719">
      <w:pPr>
        <w:rPr>
          <w:sz w:val="28"/>
          <w:szCs w:val="28"/>
        </w:rPr>
      </w:pPr>
    </w:p>
    <w:p w14:paraId="323913F4" w14:textId="77777777" w:rsidR="00636719" w:rsidRDefault="00636719" w:rsidP="00636719">
      <w:pPr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3968"/>
        <w:gridCol w:w="3979"/>
      </w:tblGrid>
      <w:tr w:rsidR="00C23697" w14:paraId="6AC1C090" w14:textId="77777777" w:rsidTr="00C23697">
        <w:trPr>
          <w:trHeight w:val="363"/>
        </w:trPr>
        <w:tc>
          <w:tcPr>
            <w:tcW w:w="4148" w:type="dxa"/>
          </w:tcPr>
          <w:p w14:paraId="52BF3EE6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John propune lucrare proprie drept autor</w:t>
            </w:r>
          </w:p>
        </w:tc>
        <w:tc>
          <w:tcPr>
            <w:tcW w:w="4149" w:type="dxa"/>
          </w:tcPr>
          <w:p w14:paraId="0DDCCD6E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</w:tr>
      <w:tr w:rsidR="00C23697" w14:paraId="71D9E713" w14:textId="77777777" w:rsidTr="00C23697">
        <w:trPr>
          <w:trHeight w:val="367"/>
        </w:trPr>
        <w:tc>
          <w:tcPr>
            <w:tcW w:w="4148" w:type="dxa"/>
          </w:tcPr>
          <w:p w14:paraId="260538B8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John selecteaza lucrarea drept PC Chair si doreste sa o trimita spre evaluare</w:t>
            </w:r>
          </w:p>
        </w:tc>
        <w:tc>
          <w:tcPr>
            <w:tcW w:w="4149" w:type="dxa"/>
          </w:tcPr>
          <w:p w14:paraId="315DAD9B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</w:tr>
      <w:tr w:rsidR="00C23697" w14:paraId="03E40CCB" w14:textId="77777777" w:rsidTr="00C23697">
        <w:tc>
          <w:tcPr>
            <w:tcW w:w="4148" w:type="dxa"/>
          </w:tcPr>
          <w:p w14:paraId="4F82C6F4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  <w:tc>
          <w:tcPr>
            <w:tcW w:w="4149" w:type="dxa"/>
          </w:tcPr>
          <w:p w14:paraId="67174CA4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Sunt afisati toti PC Members</w:t>
            </w:r>
          </w:p>
        </w:tc>
      </w:tr>
      <w:tr w:rsidR="00C23697" w14:paraId="6C981BD0" w14:textId="77777777" w:rsidTr="00C23697">
        <w:tc>
          <w:tcPr>
            <w:tcW w:w="4148" w:type="dxa"/>
          </w:tcPr>
          <w:p w14:paraId="5ECB79B9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John il selecteaza pe John</w:t>
            </w:r>
          </w:p>
        </w:tc>
        <w:tc>
          <w:tcPr>
            <w:tcW w:w="4149" w:type="dxa"/>
          </w:tcPr>
          <w:p w14:paraId="3F098DF7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</w:tr>
      <w:tr w:rsidR="00C23697" w14:paraId="1FFBAAA6" w14:textId="77777777" w:rsidTr="00C23697">
        <w:tc>
          <w:tcPr>
            <w:tcW w:w="4148" w:type="dxa"/>
          </w:tcPr>
          <w:p w14:paraId="226FE7A9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  <w:tc>
          <w:tcPr>
            <w:tcW w:w="4149" w:type="dxa"/>
          </w:tcPr>
          <w:p w14:paraId="3A1703DB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Este verificat daca autorul este acelasi ca si evaluatorul</w:t>
            </w:r>
          </w:p>
        </w:tc>
      </w:tr>
      <w:tr w:rsidR="00C23697" w14:paraId="128A6752" w14:textId="77777777" w:rsidTr="00C23697">
        <w:tc>
          <w:tcPr>
            <w:tcW w:w="4148" w:type="dxa"/>
          </w:tcPr>
          <w:p w14:paraId="14CE5DBA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  <w:tc>
          <w:tcPr>
            <w:tcW w:w="4149" w:type="dxa"/>
          </w:tcPr>
          <w:p w14:paraId="4BEE5D9F" w14:textId="77777777" w:rsidR="00C23697" w:rsidRDefault="00C23697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Utilizatorul este informat ca trebuie sa selecteze un evaluator diferit decat autorul</w:t>
            </w:r>
          </w:p>
        </w:tc>
      </w:tr>
      <w:tr w:rsidR="00C23697" w14:paraId="37A7F33F" w14:textId="77777777" w:rsidTr="00C23697">
        <w:tc>
          <w:tcPr>
            <w:tcW w:w="4148" w:type="dxa"/>
          </w:tcPr>
          <w:p w14:paraId="62AA5DFF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John selecteaza alt PC Member pentru evaluare</w:t>
            </w:r>
          </w:p>
        </w:tc>
        <w:tc>
          <w:tcPr>
            <w:tcW w:w="4149" w:type="dxa"/>
          </w:tcPr>
          <w:p w14:paraId="3CE4FC18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</w:tr>
      <w:tr w:rsidR="00C23697" w14:paraId="3D2E9DC7" w14:textId="77777777" w:rsidTr="00C23697">
        <w:tc>
          <w:tcPr>
            <w:tcW w:w="4148" w:type="dxa"/>
          </w:tcPr>
          <w:p w14:paraId="412B7926" w14:textId="77777777" w:rsidR="00C23697" w:rsidRDefault="00C23697" w:rsidP="00636719">
            <w:pPr>
              <w:rPr>
                <w:sz w:val="28"/>
                <w:szCs w:val="28"/>
              </w:rPr>
            </w:pPr>
          </w:p>
        </w:tc>
        <w:tc>
          <w:tcPr>
            <w:tcW w:w="4149" w:type="dxa"/>
          </w:tcPr>
          <w:p w14:paraId="3BD388A9" w14:textId="77777777" w:rsidR="00C23697" w:rsidRDefault="00C23697" w:rsidP="00636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Lucrarea este trimisa spre evaluare</w:t>
            </w:r>
          </w:p>
        </w:tc>
      </w:tr>
    </w:tbl>
    <w:p w14:paraId="4067A1BA" w14:textId="77777777" w:rsidR="00304C02" w:rsidRDefault="00304C02" w:rsidP="00C23697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707070" w:themeColor="accent1"/>
          <w:sz w:val="28"/>
          <w:szCs w:val="28"/>
        </w:rPr>
      </w:pPr>
    </w:p>
    <w:p w14:paraId="62B42C84" w14:textId="77777777" w:rsidR="00304C02" w:rsidRDefault="00304C02" w:rsidP="00C23697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707070" w:themeColor="accent1"/>
          <w:sz w:val="28"/>
          <w:szCs w:val="28"/>
        </w:rPr>
      </w:pPr>
      <w:r>
        <w:rPr>
          <w:rFonts w:asciiTheme="minorHAnsi" w:eastAsiaTheme="minorHAnsi" w:hAnsiTheme="minorHAnsi" w:cstheme="minorBidi"/>
          <w:color w:val="707070" w:themeColor="accent1"/>
          <w:sz w:val="28"/>
          <w:szCs w:val="28"/>
        </w:rPr>
        <w:lastRenderedPageBreak/>
        <w:t>PRE: Conexiune la internet, Privilegii de PC Chair</w:t>
      </w:r>
    </w:p>
    <w:p w14:paraId="351CBCE3" w14:textId="77777777" w:rsidR="00304C02" w:rsidRDefault="00304C02" w:rsidP="00C23697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707070" w:themeColor="accent1"/>
          <w:sz w:val="28"/>
          <w:szCs w:val="28"/>
        </w:rPr>
      </w:pPr>
      <w:r>
        <w:rPr>
          <w:rFonts w:asciiTheme="minorHAnsi" w:eastAsiaTheme="minorHAnsi" w:hAnsiTheme="minorHAnsi" w:cstheme="minorBidi"/>
          <w:color w:val="707070" w:themeColor="accent1"/>
          <w:sz w:val="28"/>
          <w:szCs w:val="28"/>
        </w:rPr>
        <w:t>POST: Userul cu privilegii de PC Chair este obligat sa trimita lucrarea spre evaluare unui alt PC Member</w:t>
      </w:r>
    </w:p>
    <w:p w14:paraId="2A8730C0" w14:textId="77777777" w:rsidR="00C23697" w:rsidRDefault="00C23697" w:rsidP="00C23697">
      <w:pPr>
        <w:pStyle w:val="Heading4"/>
        <w:numPr>
          <w:ilvl w:val="0"/>
          <w:numId w:val="0"/>
        </w:numPr>
        <w:rPr>
          <w:rFonts w:asciiTheme="minorHAnsi" w:eastAsiaTheme="minorHAnsi" w:hAnsiTheme="minorHAnsi" w:cstheme="minorBidi"/>
          <w:i w:val="0"/>
          <w:iCs w:val="0"/>
          <w:spacing w:val="0"/>
          <w:sz w:val="28"/>
          <w:szCs w:val="28"/>
        </w:rPr>
      </w:pPr>
    </w:p>
    <w:p w14:paraId="1F65F8E3" w14:textId="77777777" w:rsidR="00C23697" w:rsidRDefault="00C23697" w:rsidP="00C23697">
      <w:pPr>
        <w:pStyle w:val="Heading1"/>
      </w:pPr>
      <w:r>
        <w:t>MASURI DE SECURITATE USERI INREGISTRATI CA SI AUTORI</w:t>
      </w:r>
    </w:p>
    <w:p w14:paraId="2609ECB7" w14:textId="77777777" w:rsidR="00C23697" w:rsidRDefault="00C23697" w:rsidP="00C23697"/>
    <w:p w14:paraId="65CAF08F" w14:textId="77777777" w:rsidR="00C23697" w:rsidRDefault="00C23697" w:rsidP="00C23697">
      <w:pPr>
        <w:rPr>
          <w:sz w:val="28"/>
          <w:szCs w:val="28"/>
        </w:rPr>
      </w:pPr>
      <w:r>
        <w:rPr>
          <w:sz w:val="28"/>
          <w:szCs w:val="28"/>
        </w:rPr>
        <w:t xml:space="preserve">Masuri de securitate adaugate pentru a impune o limita in numarul de lucrari pe care le poate propune un autor la o conferinta. </w:t>
      </w:r>
      <w:r w:rsidR="00304C02">
        <w:rPr>
          <w:sz w:val="28"/>
          <w:szCs w:val="28"/>
        </w:rPr>
        <w:t>Previne incercarile de epuizare a spatiului de stocare de pe sistemul central cat si abundenta lucrarilor.</w:t>
      </w:r>
    </w:p>
    <w:p w14:paraId="357B941D" w14:textId="77777777" w:rsidR="00304C02" w:rsidRDefault="00304C02" w:rsidP="00C23697">
      <w:pPr>
        <w:rPr>
          <w:sz w:val="28"/>
          <w:szCs w:val="28"/>
        </w:rPr>
      </w:pPr>
    </w:p>
    <w:p w14:paraId="60EDE12B" w14:textId="77777777" w:rsidR="00304C02" w:rsidRDefault="00304C02" w:rsidP="00C23697">
      <w:pPr>
        <w:rPr>
          <w:sz w:val="28"/>
          <w:szCs w:val="28"/>
        </w:rPr>
      </w:pPr>
      <w:r>
        <w:rPr>
          <w:sz w:val="28"/>
          <w:szCs w:val="28"/>
        </w:rPr>
        <w:t>Nume: Propunere lucrare</w:t>
      </w:r>
    </w:p>
    <w:p w14:paraId="20E41726" w14:textId="77777777" w:rsidR="00304C02" w:rsidRDefault="00304C02" w:rsidP="00C23697">
      <w:pPr>
        <w:rPr>
          <w:sz w:val="28"/>
          <w:szCs w:val="28"/>
        </w:rPr>
      </w:pPr>
      <w:r>
        <w:rPr>
          <w:sz w:val="28"/>
          <w:szCs w:val="28"/>
        </w:rPr>
        <w:t>Actori: Sistemul Central SC, Autor Einstein, PC Chair John</w:t>
      </w:r>
    </w:p>
    <w:p w14:paraId="6958CF30" w14:textId="77777777" w:rsidR="00304C02" w:rsidRDefault="00304C02" w:rsidP="00C23697">
      <w:pPr>
        <w:rPr>
          <w:sz w:val="28"/>
          <w:szCs w:val="28"/>
        </w:rPr>
      </w:pPr>
      <w:r>
        <w:rPr>
          <w:sz w:val="28"/>
          <w:szCs w:val="28"/>
        </w:rPr>
        <w:t>Flux de evenimente</w:t>
      </w:r>
    </w:p>
    <w:p w14:paraId="0F116218" w14:textId="77777777" w:rsidR="00304C02" w:rsidRDefault="00304C02" w:rsidP="00C23697">
      <w:pPr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2466"/>
        <w:gridCol w:w="2466"/>
      </w:tblGrid>
      <w:tr w:rsidR="00304C02" w14:paraId="5228DA0B" w14:textId="77777777" w:rsidTr="00304C02">
        <w:tc>
          <w:tcPr>
            <w:tcW w:w="3015" w:type="dxa"/>
          </w:tcPr>
          <w:p w14:paraId="28ECFDA6" w14:textId="77777777" w:rsidR="00304C02" w:rsidRPr="00304C02" w:rsidRDefault="00304C02" w:rsidP="00206A1C">
            <w:pPr>
              <w:pStyle w:val="Heading4"/>
              <w:numPr>
                <w:ilvl w:val="0"/>
                <w:numId w:val="0"/>
              </w:numPr>
              <w:rPr>
                <w:rFonts w:asciiTheme="minorHAnsi" w:hAnsiTheme="minorHAnsi"/>
                <w:i w:val="0"/>
                <w:sz w:val="28"/>
                <w:szCs w:val="28"/>
              </w:rPr>
            </w:pPr>
            <w:r>
              <w:rPr>
                <w:rFonts w:asciiTheme="minorHAnsi" w:hAnsiTheme="minorHAnsi"/>
                <w:i w:val="0"/>
                <w:sz w:val="28"/>
                <w:szCs w:val="28"/>
              </w:rPr>
              <w:t xml:space="preserve">1. </w:t>
            </w:r>
            <w:r w:rsidR="00206A1C">
              <w:rPr>
                <w:rFonts w:asciiTheme="minorHAnsi" w:hAnsiTheme="minorHAnsi"/>
                <w:i w:val="0"/>
                <w:sz w:val="28"/>
                <w:szCs w:val="28"/>
              </w:rPr>
              <w:t xml:space="preserve">John </w:t>
            </w:r>
            <w:r>
              <w:rPr>
                <w:rFonts w:asciiTheme="minorHAnsi" w:hAnsiTheme="minorHAnsi"/>
                <w:i w:val="0"/>
                <w:sz w:val="28"/>
                <w:szCs w:val="28"/>
              </w:rPr>
              <w:t>publica o conferinta</w:t>
            </w:r>
            <w:r w:rsidR="00206A1C">
              <w:rPr>
                <w:rFonts w:asciiTheme="minorHAnsi" w:hAnsiTheme="minorHAnsi"/>
                <w:i w:val="0"/>
                <w:sz w:val="28"/>
                <w:szCs w:val="28"/>
              </w:rPr>
              <w:t xml:space="preserve"> pentru care este Chair si seteaza deadline-ul pentru “Call for papers” cat si limita lucrarilor egala cu 1.</w:t>
            </w:r>
          </w:p>
        </w:tc>
        <w:tc>
          <w:tcPr>
            <w:tcW w:w="2466" w:type="dxa"/>
          </w:tcPr>
          <w:p w14:paraId="26CB955C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6B2DABE8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</w:tr>
      <w:tr w:rsidR="00304C02" w14:paraId="34DF3AA4" w14:textId="77777777" w:rsidTr="00304C02">
        <w:tc>
          <w:tcPr>
            <w:tcW w:w="3015" w:type="dxa"/>
          </w:tcPr>
          <w:p w14:paraId="0441AE18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66C076E1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009D7D5E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SC publica conferinta pe site</w:t>
            </w:r>
          </w:p>
        </w:tc>
      </w:tr>
      <w:tr w:rsidR="00304C02" w14:paraId="205EF5F6" w14:textId="77777777" w:rsidTr="00304C02">
        <w:tc>
          <w:tcPr>
            <w:tcW w:w="3015" w:type="dxa"/>
          </w:tcPr>
          <w:p w14:paraId="72D987F5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1E41BA4E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Einstein acceseaza pagina Conferintei</w:t>
            </w:r>
          </w:p>
        </w:tc>
        <w:tc>
          <w:tcPr>
            <w:tcW w:w="2466" w:type="dxa"/>
          </w:tcPr>
          <w:p w14:paraId="5A94FA9B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</w:tr>
      <w:tr w:rsidR="00304C02" w14:paraId="1AB90095" w14:textId="77777777" w:rsidTr="00304C02">
        <w:tc>
          <w:tcPr>
            <w:tcW w:w="3015" w:type="dxa"/>
          </w:tcPr>
          <w:p w14:paraId="760E9630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8A495A4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4.Einstein cere sa incarce o lucrare</w:t>
            </w:r>
          </w:p>
        </w:tc>
        <w:tc>
          <w:tcPr>
            <w:tcW w:w="2466" w:type="dxa"/>
          </w:tcPr>
          <w:p w14:paraId="4D0D8520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</w:tr>
      <w:tr w:rsidR="00304C02" w14:paraId="0DB0F9AB" w14:textId="77777777" w:rsidTr="00304C02">
        <w:tc>
          <w:tcPr>
            <w:tcW w:w="3015" w:type="dxa"/>
          </w:tcPr>
          <w:p w14:paraId="46581371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3BEEC28C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51AA4F4C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SC verifica numarul de lucrari pe care Einstein le-a propus la conferinta</w:t>
            </w:r>
          </w:p>
        </w:tc>
      </w:tr>
      <w:tr w:rsidR="00304C02" w14:paraId="3DAE5BF9" w14:textId="77777777" w:rsidTr="00304C02">
        <w:tc>
          <w:tcPr>
            <w:tcW w:w="3015" w:type="dxa"/>
          </w:tcPr>
          <w:p w14:paraId="5966CD8A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57E81EB8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7EEF4EC8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SC permite incarcarea de lucrari</w:t>
            </w:r>
          </w:p>
        </w:tc>
      </w:tr>
      <w:tr w:rsidR="00304C02" w14:paraId="15690E5D" w14:textId="77777777" w:rsidTr="00304C02">
        <w:tc>
          <w:tcPr>
            <w:tcW w:w="3015" w:type="dxa"/>
          </w:tcPr>
          <w:p w14:paraId="650B291C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78350636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Einstein selecteaza lucrarea</w:t>
            </w:r>
          </w:p>
        </w:tc>
        <w:tc>
          <w:tcPr>
            <w:tcW w:w="2466" w:type="dxa"/>
          </w:tcPr>
          <w:p w14:paraId="253C4D2A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</w:tr>
      <w:tr w:rsidR="00304C02" w14:paraId="1DF4247E" w14:textId="77777777" w:rsidTr="00304C02">
        <w:tc>
          <w:tcPr>
            <w:tcW w:w="3015" w:type="dxa"/>
          </w:tcPr>
          <w:p w14:paraId="7A58D1E9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3C79C677" w14:textId="77777777" w:rsidR="00304C02" w:rsidRDefault="00304C02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6BF8F96" w14:textId="77777777" w:rsidR="00304C02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SC salveaza lucrarea</w:t>
            </w:r>
          </w:p>
        </w:tc>
      </w:tr>
      <w:tr w:rsidR="00206A1C" w14:paraId="606E8B82" w14:textId="77777777" w:rsidTr="00304C02">
        <w:tc>
          <w:tcPr>
            <w:tcW w:w="3015" w:type="dxa"/>
          </w:tcPr>
          <w:p w14:paraId="3A28B5B0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46CEF874" w14:textId="77777777" w:rsidR="00206A1C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Einstein cere sa incarce o lucrare</w:t>
            </w:r>
          </w:p>
        </w:tc>
        <w:tc>
          <w:tcPr>
            <w:tcW w:w="2466" w:type="dxa"/>
          </w:tcPr>
          <w:p w14:paraId="0D1E59FA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</w:tr>
      <w:tr w:rsidR="00206A1C" w14:paraId="37AAF0E4" w14:textId="77777777" w:rsidTr="00304C02">
        <w:tc>
          <w:tcPr>
            <w:tcW w:w="3015" w:type="dxa"/>
          </w:tcPr>
          <w:p w14:paraId="0BEAE334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4D1B07B9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1042923" w14:textId="77777777" w:rsidR="00206A1C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SC verifica numarul de lucrari pe care Einstein le-a propus la conferinta</w:t>
            </w:r>
          </w:p>
        </w:tc>
      </w:tr>
      <w:tr w:rsidR="00206A1C" w14:paraId="47834458" w14:textId="77777777" w:rsidTr="00304C02">
        <w:tc>
          <w:tcPr>
            <w:tcW w:w="3015" w:type="dxa"/>
          </w:tcPr>
          <w:p w14:paraId="33E8381D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6EBD8FD7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79442D1A" w14:textId="77777777" w:rsidR="00206A1C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SC ii transmite ca limita de lucrari pentru aceasta conferinta a fost atinsa.</w:t>
            </w:r>
          </w:p>
        </w:tc>
      </w:tr>
      <w:tr w:rsidR="00206A1C" w14:paraId="037B7E79" w14:textId="77777777" w:rsidTr="00206A1C">
        <w:trPr>
          <w:trHeight w:val="283"/>
        </w:trPr>
        <w:tc>
          <w:tcPr>
            <w:tcW w:w="3015" w:type="dxa"/>
          </w:tcPr>
          <w:p w14:paraId="11E1AE3A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19E59AC6" w14:textId="77777777" w:rsidR="00206A1C" w:rsidRDefault="00206A1C" w:rsidP="00C236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Einstein pastreaza teoria relativitatii pentru alta conferinta</w:t>
            </w:r>
          </w:p>
        </w:tc>
        <w:tc>
          <w:tcPr>
            <w:tcW w:w="2466" w:type="dxa"/>
          </w:tcPr>
          <w:p w14:paraId="186F5E25" w14:textId="77777777" w:rsidR="00206A1C" w:rsidRDefault="00206A1C" w:rsidP="00C23697">
            <w:pPr>
              <w:rPr>
                <w:sz w:val="28"/>
                <w:szCs w:val="28"/>
              </w:rPr>
            </w:pPr>
          </w:p>
        </w:tc>
      </w:tr>
    </w:tbl>
    <w:p w14:paraId="33AF90F2" w14:textId="77777777" w:rsidR="00304C02" w:rsidRDefault="00304C02" w:rsidP="00304C02">
      <w:pPr>
        <w:ind w:left="0"/>
        <w:rPr>
          <w:sz w:val="28"/>
          <w:szCs w:val="28"/>
        </w:rPr>
      </w:pPr>
    </w:p>
    <w:p w14:paraId="71585519" w14:textId="77777777" w:rsidR="00206A1C" w:rsidRDefault="00206A1C" w:rsidP="00304C02">
      <w:pPr>
        <w:ind w:left="0"/>
        <w:rPr>
          <w:sz w:val="28"/>
          <w:szCs w:val="28"/>
        </w:rPr>
      </w:pPr>
      <w:r>
        <w:rPr>
          <w:sz w:val="28"/>
          <w:szCs w:val="28"/>
        </w:rPr>
        <w:t>PRE: Acces la internet. Privilegii de autor</w:t>
      </w:r>
    </w:p>
    <w:p w14:paraId="64C5A155" w14:textId="77777777" w:rsidR="00206A1C" w:rsidRPr="00C23697" w:rsidRDefault="00206A1C" w:rsidP="00304C02">
      <w:pPr>
        <w:ind w:left="0"/>
        <w:rPr>
          <w:sz w:val="28"/>
          <w:szCs w:val="28"/>
        </w:rPr>
      </w:pPr>
      <w:r>
        <w:rPr>
          <w:sz w:val="28"/>
          <w:szCs w:val="28"/>
        </w:rPr>
        <w:t>POST: Autorul este limitat la un numar de lucrari setat</w:t>
      </w:r>
      <w:bookmarkStart w:id="0" w:name="_GoBack"/>
      <w:bookmarkEnd w:id="0"/>
      <w:r>
        <w:rPr>
          <w:sz w:val="28"/>
          <w:szCs w:val="28"/>
        </w:rPr>
        <w:t xml:space="preserve"> de PC Member.</w:t>
      </w:r>
    </w:p>
    <w:sectPr w:rsidR="00206A1C" w:rsidRPr="00C23697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B1F50" w14:textId="77777777" w:rsidR="00935964" w:rsidRDefault="00935964">
      <w:pPr>
        <w:spacing w:after="0" w:line="240" w:lineRule="auto"/>
      </w:pPr>
      <w:r>
        <w:separator/>
      </w:r>
    </w:p>
    <w:p w14:paraId="624D14F4" w14:textId="77777777" w:rsidR="00935964" w:rsidRDefault="00935964"/>
  </w:endnote>
  <w:endnote w:type="continuationSeparator" w:id="0">
    <w:p w14:paraId="58AF2176" w14:textId="77777777" w:rsidR="00935964" w:rsidRDefault="00935964">
      <w:pPr>
        <w:spacing w:after="0" w:line="240" w:lineRule="auto"/>
      </w:pPr>
      <w:r>
        <w:continuationSeparator/>
      </w:r>
    </w:p>
    <w:p w14:paraId="51A387BB" w14:textId="77777777" w:rsidR="00935964" w:rsidRDefault="00935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6FF5D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06A1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BC6D2" w14:textId="77777777" w:rsidR="00935964" w:rsidRDefault="00935964">
      <w:pPr>
        <w:spacing w:after="0" w:line="240" w:lineRule="auto"/>
      </w:pPr>
      <w:r>
        <w:separator/>
      </w:r>
    </w:p>
    <w:p w14:paraId="23171DE3" w14:textId="77777777" w:rsidR="00935964" w:rsidRDefault="00935964"/>
  </w:footnote>
  <w:footnote w:type="continuationSeparator" w:id="0">
    <w:p w14:paraId="2F5A3BC1" w14:textId="77777777" w:rsidR="00935964" w:rsidRDefault="00935964">
      <w:pPr>
        <w:spacing w:after="0" w:line="240" w:lineRule="auto"/>
      </w:pPr>
      <w:r>
        <w:continuationSeparator/>
      </w:r>
    </w:p>
    <w:p w14:paraId="33B31795" w14:textId="77777777" w:rsidR="00935964" w:rsidRDefault="0093596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328"/>
    <w:multiLevelType w:val="hybridMultilevel"/>
    <w:tmpl w:val="F70E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70647176"/>
    <w:multiLevelType w:val="hybridMultilevel"/>
    <w:tmpl w:val="049C28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46"/>
    <w:rsid w:val="00206A1C"/>
    <w:rsid w:val="002E0E82"/>
    <w:rsid w:val="00304C02"/>
    <w:rsid w:val="0046634B"/>
    <w:rsid w:val="004A5846"/>
    <w:rsid w:val="00636719"/>
    <w:rsid w:val="00731239"/>
    <w:rsid w:val="00935964"/>
    <w:rsid w:val="00C23697"/>
    <w:rsid w:val="00D3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D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58"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paragraph" w:styleId="ListParagraph">
    <w:name w:val="List Paragraph"/>
    <w:basedOn w:val="Normal"/>
    <w:uiPriority w:val="34"/>
    <w:unhideWhenUsed/>
    <w:qFormat/>
    <w:rsid w:val="004A5846"/>
    <w:pPr>
      <w:ind w:left="720"/>
      <w:contextualSpacing/>
    </w:pPr>
  </w:style>
  <w:style w:type="table" w:styleId="TableGrid">
    <w:name w:val="Table Grid"/>
    <w:basedOn w:val="TableNormal"/>
    <w:uiPriority w:val="39"/>
    <w:rsid w:val="00636719"/>
    <w:pPr>
      <w:spacing w:after="0" w:line="240" w:lineRule="auto"/>
      <w:ind w:left="0"/>
    </w:pPr>
    <w:rPr>
      <w:color w:val="auto"/>
      <w:sz w:val="24"/>
      <w:szCs w:val="24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3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HD</dc:creator>
  <cp:keywords/>
  <dc:description/>
  <cp:lastModifiedBy>Andu HD</cp:lastModifiedBy>
  <cp:revision>1</cp:revision>
  <dcterms:created xsi:type="dcterms:W3CDTF">2017-03-20T22:54:00Z</dcterms:created>
  <dcterms:modified xsi:type="dcterms:W3CDTF">2017-03-20T23:43:00Z</dcterms:modified>
</cp:coreProperties>
</file>